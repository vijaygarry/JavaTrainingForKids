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E7F4BF" w14:textId="6B918ED8" w:rsidR="00531896" w:rsidRPr="00277B76" w:rsidRDefault="00531896" w:rsidP="00531896">
      <w:pPr>
        <w:pStyle w:val="PartTitle"/>
        <w:framePr w:wrap="notBeside"/>
      </w:pPr>
      <w:r w:rsidRPr="00277B76">
        <w:t>V</w:t>
      </w:r>
      <w:r>
        <w:t>ersion</w:t>
      </w:r>
    </w:p>
    <w:p w14:paraId="6DA518F4" w14:textId="124CEC7A" w:rsidR="00531896" w:rsidRDefault="00531896" w:rsidP="00531896">
      <w:pPr>
        <w:pStyle w:val="PartLabel"/>
        <w:framePr w:wrap="notBeside"/>
      </w:pPr>
      <w:r>
        <w:t>1</w:t>
      </w:r>
    </w:p>
    <w:p w14:paraId="71BB331C" w14:textId="66EB68B6" w:rsidR="00531896" w:rsidRDefault="00531896" w:rsidP="00531896">
      <w:pPr>
        <w:pStyle w:val="CompanyName"/>
      </w:pPr>
      <w:r>
        <w:t>By: vijay garothaya</w:t>
      </w:r>
    </w:p>
    <w:p w14:paraId="35A4BDB9" w14:textId="5E51104E" w:rsidR="00531896" w:rsidRDefault="00531896" w:rsidP="00531896">
      <w:pPr>
        <w:pStyle w:val="SubtitleCover"/>
      </w:pPr>
    </w:p>
    <w:p w14:paraId="0C0F2220" w14:textId="5FD3D7B7" w:rsidR="00531896" w:rsidRDefault="00531896" w:rsidP="00531896">
      <w:pPr>
        <w:pStyle w:val="TitleCover"/>
        <w:sectPr w:rsidR="00531896" w:rsidSect="007A3843">
          <w:footerReference w:type="even" r:id="rId7"/>
          <w:footerReference w:type="default" r:id="rId8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>
        <w:rPr>
          <w:spacing w:val="-180"/>
        </w:rPr>
        <w:t xml:space="preserve">Java 11 Installation </w:t>
      </w:r>
      <w:r>
        <w:rPr>
          <w:spacing w:val="-120"/>
        </w:rPr>
        <w:t>G</w:t>
      </w:r>
      <w:r>
        <w:t>u</w:t>
      </w:r>
      <w:r>
        <w:rPr>
          <w:spacing w:val="-110"/>
        </w:rPr>
        <w:t>i</w:t>
      </w:r>
      <w:r>
        <w:rPr>
          <w:spacing w:val="-100"/>
        </w:rPr>
        <w:t>d</w:t>
      </w:r>
      <w:r>
        <w:t>e</w:t>
      </w:r>
    </w:p>
    <w:p w14:paraId="17BEE25F" w14:textId="77777777" w:rsidR="00792016" w:rsidRDefault="00792016" w:rsidP="00792016">
      <w:pPr>
        <w:pStyle w:val="SectionLabel"/>
      </w:pPr>
      <w:r>
        <w:rPr>
          <w:spacing w:val="-100"/>
        </w:rPr>
        <w:lastRenderedPageBreak/>
        <w:t>T</w:t>
      </w:r>
      <w:r>
        <w:t>able of Contents</w:t>
      </w:r>
    </w:p>
    <w:p w14:paraId="640A1518" w14:textId="6961CF9C" w:rsidR="009F5C67" w:rsidRDefault="0076469E">
      <w:pPr>
        <w:pStyle w:val="TOC1"/>
        <w:tabs>
          <w:tab w:val="right" w:leader="underscore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r>
        <w:rPr>
          <w:rFonts w:ascii="Arial" w:hAnsi="Arial"/>
          <w:b w:val="0"/>
          <w:bCs w:val="0"/>
          <w:i w:val="0"/>
          <w:iCs w:val="0"/>
          <w:sz w:val="28"/>
        </w:rPr>
        <w:fldChar w:fldCharType="begin"/>
      </w:r>
      <w:r>
        <w:rPr>
          <w:rFonts w:ascii="Arial" w:hAnsi="Arial"/>
          <w:b w:val="0"/>
          <w:bCs w:val="0"/>
          <w:i w:val="0"/>
          <w:iCs w:val="0"/>
          <w:sz w:val="28"/>
        </w:rPr>
        <w:instrText xml:space="preserve"> TOC \o "1-3" \h \z \u </w:instrText>
      </w:r>
      <w:r>
        <w:rPr>
          <w:rFonts w:ascii="Arial" w:hAnsi="Arial"/>
          <w:b w:val="0"/>
          <w:bCs w:val="0"/>
          <w:i w:val="0"/>
          <w:iCs w:val="0"/>
          <w:sz w:val="28"/>
        </w:rPr>
        <w:fldChar w:fldCharType="separate"/>
      </w:r>
      <w:hyperlink w:anchor="_Toc42441735" w:history="1">
        <w:r w:rsidR="009F5C67" w:rsidRPr="007128E6">
          <w:rPr>
            <w:rStyle w:val="Hyperlink"/>
            <w:noProof/>
          </w:rPr>
          <w:t>Download Java</w:t>
        </w:r>
        <w:r w:rsidR="009F5C67">
          <w:rPr>
            <w:noProof/>
            <w:webHidden/>
          </w:rPr>
          <w:tab/>
        </w:r>
        <w:r w:rsidR="009F5C67">
          <w:rPr>
            <w:noProof/>
            <w:webHidden/>
          </w:rPr>
          <w:fldChar w:fldCharType="begin"/>
        </w:r>
        <w:r w:rsidR="009F5C67">
          <w:rPr>
            <w:noProof/>
            <w:webHidden/>
          </w:rPr>
          <w:instrText xml:space="preserve"> PAGEREF _Toc42441735 \h </w:instrText>
        </w:r>
        <w:r w:rsidR="009F5C67">
          <w:rPr>
            <w:noProof/>
            <w:webHidden/>
          </w:rPr>
        </w:r>
        <w:r w:rsidR="009F5C67">
          <w:rPr>
            <w:noProof/>
            <w:webHidden/>
          </w:rPr>
          <w:fldChar w:fldCharType="separate"/>
        </w:r>
        <w:r w:rsidR="009F5C67">
          <w:rPr>
            <w:noProof/>
            <w:webHidden/>
          </w:rPr>
          <w:t>2</w:t>
        </w:r>
        <w:r w:rsidR="009F5C67">
          <w:rPr>
            <w:noProof/>
            <w:webHidden/>
          </w:rPr>
          <w:fldChar w:fldCharType="end"/>
        </w:r>
      </w:hyperlink>
    </w:p>
    <w:p w14:paraId="71D8387F" w14:textId="0FA22C91" w:rsidR="009F5C67" w:rsidRDefault="009F5C67">
      <w:pPr>
        <w:pStyle w:val="TOC1"/>
        <w:tabs>
          <w:tab w:val="right" w:leader="underscore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42441736" w:history="1">
        <w:r w:rsidRPr="007128E6">
          <w:rPr>
            <w:rStyle w:val="Hyperlink"/>
            <w:noProof/>
          </w:rPr>
          <w:t>Install Java on Mac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_Toc42441736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FC46DE" w14:textId="09515C06" w:rsidR="009F5C67" w:rsidRDefault="009F5C67">
      <w:pPr>
        <w:pStyle w:val="TOC1"/>
        <w:tabs>
          <w:tab w:val="right" w:leader="underscore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42441737" w:history="1">
        <w:r w:rsidRPr="007128E6">
          <w:rPr>
            <w:rStyle w:val="Hyperlink"/>
            <w:noProof/>
          </w:rPr>
          <w:t>Installation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_Toc42441737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7BCF08" w14:textId="7F376752" w:rsidR="00792016" w:rsidRDefault="0076469E" w:rsidP="00792016">
      <w:r>
        <w:rPr>
          <w:rFonts w:ascii="Arial" w:hAnsi="Arial" w:cstheme="minorHAnsi"/>
          <w:b/>
          <w:bCs/>
          <w:i/>
          <w:iCs/>
          <w:sz w:val="28"/>
          <w:szCs w:val="24"/>
        </w:rPr>
        <w:fldChar w:fldCharType="end"/>
      </w:r>
    </w:p>
    <w:p w14:paraId="44214F88" w14:textId="77777777" w:rsidR="00792016" w:rsidRDefault="00792016">
      <w:r>
        <w:br w:type="page"/>
      </w:r>
    </w:p>
    <w:p w14:paraId="4A832916" w14:textId="3F15078E" w:rsidR="001228FE" w:rsidRDefault="00792016" w:rsidP="00792016">
      <w:pPr>
        <w:pStyle w:val="Heading1"/>
      </w:pPr>
      <w:bookmarkStart w:id="0" w:name="_Toc42441735"/>
      <w:r>
        <w:lastRenderedPageBreak/>
        <w:t>Download Java</w:t>
      </w:r>
      <w:bookmarkEnd w:id="0"/>
      <w:r>
        <w:t xml:space="preserve"> </w:t>
      </w:r>
    </w:p>
    <w:p w14:paraId="2B0FB1F1" w14:textId="4DD6083F" w:rsidR="002241B6" w:rsidRDefault="002241B6" w:rsidP="002241B6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Goto</w:t>
      </w:r>
      <w:proofErr w:type="spellEnd"/>
      <w:r w:rsidRPr="002241B6">
        <w:rPr>
          <w:sz w:val="28"/>
          <w:szCs w:val="28"/>
        </w:rPr>
        <w:t xml:space="preserve"> URL : </w:t>
      </w:r>
      <w:hyperlink r:id="rId9" w:history="1">
        <w:r w:rsidRPr="002241B6">
          <w:rPr>
            <w:rStyle w:val="Hyperlink"/>
            <w:sz w:val="28"/>
            <w:szCs w:val="28"/>
          </w:rPr>
          <w:t>https://www.oracle.com/java/technologies/javase-downloads.html</w:t>
        </w:r>
      </w:hyperlink>
    </w:p>
    <w:p w14:paraId="27073CD8" w14:textId="3420D1F5" w:rsidR="002241B6" w:rsidRDefault="002241B6" w:rsidP="002241B6">
      <w:pPr>
        <w:rPr>
          <w:sz w:val="28"/>
          <w:szCs w:val="28"/>
        </w:rPr>
      </w:pPr>
      <w:r>
        <w:rPr>
          <w:sz w:val="28"/>
          <w:szCs w:val="28"/>
        </w:rPr>
        <w:t>Scroll to section: “</w:t>
      </w:r>
      <w:r w:rsidRPr="002241B6">
        <w:rPr>
          <w:sz w:val="28"/>
          <w:szCs w:val="28"/>
        </w:rPr>
        <w:t>Java SE 11 (LTS)</w:t>
      </w:r>
      <w:r>
        <w:rPr>
          <w:sz w:val="28"/>
          <w:szCs w:val="28"/>
        </w:rPr>
        <w:t>” as shown below:</w:t>
      </w:r>
    </w:p>
    <w:p w14:paraId="66D65244" w14:textId="77777777" w:rsidR="00295D23" w:rsidRPr="002241B6" w:rsidRDefault="00295D23" w:rsidP="002241B6">
      <w:pPr>
        <w:rPr>
          <w:rFonts w:ascii="Times New Roman" w:hAnsi="Times New Roman"/>
          <w:sz w:val="28"/>
          <w:szCs w:val="28"/>
        </w:rPr>
      </w:pPr>
    </w:p>
    <w:p w14:paraId="24CFB891" w14:textId="5A3D3908" w:rsidR="00792016" w:rsidRDefault="002241B6" w:rsidP="00792016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084C13" wp14:editId="556EF24A">
                <wp:simplePos x="0" y="0"/>
                <wp:positionH relativeFrom="column">
                  <wp:posOffset>1930400</wp:posOffset>
                </wp:positionH>
                <wp:positionV relativeFrom="paragraph">
                  <wp:posOffset>1890395</wp:posOffset>
                </wp:positionV>
                <wp:extent cx="2032000" cy="355600"/>
                <wp:effectExtent l="12700" t="12700" r="12700" b="1270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355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A198CE" id="Rounded Rectangle 3" o:spid="_x0000_s1026" style="position:absolute;margin-left:152pt;margin-top:148.85pt;width:160pt;height:2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8E55EA" wp14:editId="024E2322">
                <wp:simplePos x="0" y="0"/>
                <wp:positionH relativeFrom="column">
                  <wp:posOffset>0</wp:posOffset>
                </wp:positionH>
                <wp:positionV relativeFrom="paragraph">
                  <wp:posOffset>1369695</wp:posOffset>
                </wp:positionV>
                <wp:extent cx="2413000" cy="419100"/>
                <wp:effectExtent l="12700" t="12700" r="12700" b="127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4191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6C5F32" id="Rounded Rectangle 2" o:spid="_x0000_s1026" style="position:absolute;margin-left:0;margin-top:107.85pt;width:190pt;height: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4C9753D" wp14:editId="2DC405F9">
            <wp:extent cx="5943600" cy="3714750"/>
            <wp:effectExtent l="12700" t="12700" r="12700" b="1905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07 at 4.10.1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1DE71" w14:textId="471EEDF1" w:rsidR="00295D23" w:rsidRDefault="00295D23" w:rsidP="00792016">
      <w:pPr>
        <w:pStyle w:val="BodyText"/>
      </w:pPr>
    </w:p>
    <w:p w14:paraId="089B1E55" w14:textId="7CE037B3" w:rsidR="00295D23" w:rsidRDefault="00295D23" w:rsidP="00792016">
      <w:pPr>
        <w:pStyle w:val="BodyText"/>
      </w:pPr>
      <w:r>
        <w:t>Click on JDK Download.</w:t>
      </w:r>
    </w:p>
    <w:p w14:paraId="0411766E" w14:textId="7162ED5E" w:rsidR="00295D23" w:rsidRDefault="00295D23" w:rsidP="00792016">
      <w:pPr>
        <w:pStyle w:val="BodyTex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B7530D" wp14:editId="6E0FDB74">
                <wp:simplePos x="0" y="0"/>
                <wp:positionH relativeFrom="column">
                  <wp:posOffset>3771900</wp:posOffset>
                </wp:positionH>
                <wp:positionV relativeFrom="paragraph">
                  <wp:posOffset>2133600</wp:posOffset>
                </wp:positionV>
                <wp:extent cx="1905000" cy="292100"/>
                <wp:effectExtent l="12700" t="12700" r="12700" b="1270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921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FB828" id="Rounded Rectangle 5" o:spid="_x0000_s1026" style="position:absolute;margin-left:297pt;margin-top:168pt;width:150pt;height:2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F46DEB5" wp14:editId="4EC1F451">
            <wp:extent cx="5943600" cy="3714750"/>
            <wp:effectExtent l="12700" t="12700" r="12700" b="190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07 at 4.12.2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935A4" w14:textId="2E79EF49" w:rsidR="00295D23" w:rsidRDefault="00295D23" w:rsidP="00792016">
      <w:pPr>
        <w:pStyle w:val="BodyText"/>
      </w:pPr>
    </w:p>
    <w:p w14:paraId="67ED4148" w14:textId="77777777" w:rsidR="00295D23" w:rsidRDefault="00295D23" w:rsidP="00792016">
      <w:pPr>
        <w:pStyle w:val="BodyText"/>
      </w:pPr>
      <w:r>
        <w:t>Click on “</w:t>
      </w:r>
      <w:r w:rsidRPr="00295D23">
        <w:t>jdk-11.0.7_osx-x64_bin.dmg</w:t>
      </w:r>
      <w:r>
        <w:t xml:space="preserve">” to download. </w:t>
      </w:r>
    </w:p>
    <w:p w14:paraId="16DD9665" w14:textId="528E5EFA" w:rsidR="00295D23" w:rsidRDefault="00295D23" w:rsidP="00792016">
      <w:pPr>
        <w:pStyle w:val="BodyText"/>
      </w:pPr>
      <w:r>
        <w:rPr>
          <w:noProof/>
        </w:rPr>
        <w:drawing>
          <wp:inline distT="0" distB="0" distL="0" distR="0" wp14:anchorId="5BBF0D01" wp14:editId="4AFFA97D">
            <wp:extent cx="5943600" cy="2045970"/>
            <wp:effectExtent l="12700" t="12700" r="12700" b="1143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07 at 4.14.21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E84D2" w14:textId="5C14CBF1" w:rsidR="00295D23" w:rsidRDefault="00295D23" w:rsidP="00792016">
      <w:pPr>
        <w:pStyle w:val="BodyText"/>
      </w:pPr>
    </w:p>
    <w:p w14:paraId="24E0BABD" w14:textId="4DE9C9B3" w:rsidR="00295D23" w:rsidRDefault="00295D23" w:rsidP="00792016">
      <w:pPr>
        <w:pStyle w:val="BodyText"/>
      </w:pPr>
      <w:r>
        <w:t xml:space="preserve">Accept Agreement and click on “Download </w:t>
      </w:r>
      <w:r w:rsidRPr="00295D23">
        <w:t>jdk-11.0.7_osx-x64_bin.dmg</w:t>
      </w:r>
      <w:r>
        <w:t xml:space="preserve">”. </w:t>
      </w:r>
    </w:p>
    <w:p w14:paraId="61EB9B5D" w14:textId="1CEBC9C5" w:rsidR="00295D23" w:rsidRDefault="00295D23" w:rsidP="00792016">
      <w:pPr>
        <w:pStyle w:val="BodyText"/>
      </w:pPr>
      <w:r w:rsidRPr="00295D23">
        <w:rPr>
          <w:noProof/>
        </w:rPr>
        <w:lastRenderedPageBreak/>
        <w:drawing>
          <wp:inline distT="0" distB="0" distL="0" distR="0" wp14:anchorId="0439B544" wp14:editId="3DEBAAF1">
            <wp:extent cx="5943600" cy="3714750"/>
            <wp:effectExtent l="12700" t="12700" r="12700" b="190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85A11" w14:textId="26D5256C" w:rsidR="00295D23" w:rsidRDefault="00295D23" w:rsidP="00792016">
      <w:pPr>
        <w:pStyle w:val="BodyText"/>
      </w:pPr>
      <w:r>
        <w:t>Sign-in with oracle account. If you don’t have one already, you can register free using link “Create Account”</w:t>
      </w:r>
    </w:p>
    <w:p w14:paraId="327E6C67" w14:textId="0D6BE0F6" w:rsidR="00191A07" w:rsidRDefault="00191A07" w:rsidP="00792016">
      <w:pPr>
        <w:pStyle w:val="BodyText"/>
      </w:pPr>
      <w:r>
        <w:t>File after download.</w:t>
      </w:r>
    </w:p>
    <w:p w14:paraId="06926BAE" w14:textId="340C4A17" w:rsidR="00295D23" w:rsidRDefault="00191A07" w:rsidP="00792016">
      <w:pPr>
        <w:pStyle w:val="BodyText"/>
      </w:pPr>
      <w:r w:rsidRPr="00191A07">
        <w:rPr>
          <w:noProof/>
        </w:rPr>
        <w:drawing>
          <wp:inline distT="0" distB="0" distL="0" distR="0" wp14:anchorId="32523675" wp14:editId="3C52156A">
            <wp:extent cx="5232400" cy="2171700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3" t="5502" r="5983" b="35696"/>
                    <a:stretch/>
                  </pic:blipFill>
                  <pic:spPr bwMode="auto">
                    <a:xfrm>
                      <a:off x="0" y="0"/>
                      <a:ext cx="52324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323D" w14:textId="20231D88" w:rsidR="0076469E" w:rsidRDefault="0076469E">
      <w:pPr>
        <w:rPr>
          <w:spacing w:val="-5"/>
          <w:sz w:val="24"/>
        </w:rPr>
      </w:pPr>
      <w:r>
        <w:br w:type="page"/>
      </w:r>
    </w:p>
    <w:p w14:paraId="7A6C8E17" w14:textId="0BEEDCAE" w:rsidR="0076469E" w:rsidRDefault="0076469E" w:rsidP="0076469E">
      <w:pPr>
        <w:pStyle w:val="Heading1"/>
      </w:pPr>
      <w:bookmarkStart w:id="1" w:name="_Toc42441736"/>
      <w:r>
        <w:lastRenderedPageBreak/>
        <w:t>Install Java on Mac</w:t>
      </w:r>
      <w:bookmarkEnd w:id="1"/>
    </w:p>
    <w:p w14:paraId="22EE87F0" w14:textId="33E1D9C8" w:rsidR="0076469E" w:rsidRDefault="00191A07" w:rsidP="00792016">
      <w:pPr>
        <w:pStyle w:val="BodyText"/>
      </w:pPr>
      <w:r>
        <w:t>Double click the dmg file to install Java.</w:t>
      </w:r>
    </w:p>
    <w:p w14:paraId="26BB1378" w14:textId="57318CAC" w:rsidR="00191A07" w:rsidRDefault="00191A07" w:rsidP="00792016">
      <w:pPr>
        <w:pStyle w:val="BodyText"/>
      </w:pPr>
      <w:r>
        <w:rPr>
          <w:noProof/>
        </w:rPr>
        <w:drawing>
          <wp:inline distT="0" distB="0" distL="0" distR="0" wp14:anchorId="1E7ECD84" wp14:editId="4C91CC97">
            <wp:extent cx="5207000" cy="2946400"/>
            <wp:effectExtent l="12700" t="12700" r="12700" b="1270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07 at 4.34.58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" t="6534" r="6196" b="13686"/>
                    <a:stretch/>
                  </pic:blipFill>
                  <pic:spPr bwMode="auto">
                    <a:xfrm>
                      <a:off x="0" y="0"/>
                      <a:ext cx="5207000" cy="294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0B1A3" w14:textId="77138B26" w:rsidR="00191A07" w:rsidRDefault="00191A07" w:rsidP="00792016">
      <w:pPr>
        <w:pStyle w:val="BodyText"/>
      </w:pPr>
      <w:r>
        <w:t>Double click JDK 11.0.7.pkg file.</w:t>
      </w:r>
    </w:p>
    <w:p w14:paraId="79B15220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3B3E3F67" wp14:editId="73398C9A">
            <wp:extent cx="5029200" cy="3543300"/>
            <wp:effectExtent l="12700" t="12700" r="12700" b="1270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07 at 4.35.40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906" b="13834"/>
                    <a:stretch/>
                  </pic:blipFill>
                  <pic:spPr bwMode="auto">
                    <a:xfrm>
                      <a:off x="0" y="0"/>
                      <a:ext cx="5029200" cy="3543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ADD03" w14:textId="77777777" w:rsidR="004E6E31" w:rsidRDefault="004E6E31" w:rsidP="00792016">
      <w:pPr>
        <w:pStyle w:val="BodyText"/>
      </w:pPr>
      <w:r>
        <w:t>Click on continue.</w:t>
      </w:r>
    </w:p>
    <w:p w14:paraId="7656C46E" w14:textId="77777777" w:rsidR="004E6E31" w:rsidRDefault="004E6E31" w:rsidP="00792016">
      <w:pPr>
        <w:pStyle w:val="BodyText"/>
      </w:pPr>
    </w:p>
    <w:p w14:paraId="63CDC143" w14:textId="54F240CE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5B2C00E5" wp14:editId="35663150">
            <wp:extent cx="5054600" cy="3581400"/>
            <wp:effectExtent l="12700" t="12700" r="12700" b="1270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07 at 4.35.50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479" b="12982"/>
                    <a:stretch/>
                  </pic:blipFill>
                  <pic:spPr bwMode="auto">
                    <a:xfrm>
                      <a:off x="0" y="0"/>
                      <a:ext cx="5054600" cy="3581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CF85F" w14:textId="4B90B0E1" w:rsidR="004E6E31" w:rsidRDefault="004E6E31" w:rsidP="00792016">
      <w:pPr>
        <w:pStyle w:val="BodyText"/>
      </w:pPr>
      <w:r>
        <w:t>Click on Install</w:t>
      </w:r>
    </w:p>
    <w:p w14:paraId="5BE71362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2A82CC20" wp14:editId="4E0CBEA9">
            <wp:extent cx="3898900" cy="2032405"/>
            <wp:effectExtent l="12700" t="12700" r="12700" b="1270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07 at 4.36.00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t="11128" r="9829" b="20709"/>
                    <a:stretch/>
                  </pic:blipFill>
                  <pic:spPr bwMode="auto">
                    <a:xfrm>
                      <a:off x="0" y="0"/>
                      <a:ext cx="3934951" cy="2051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BC01" w14:textId="330524A7" w:rsidR="004E6E31" w:rsidRDefault="004E6E31" w:rsidP="00792016">
      <w:pPr>
        <w:pStyle w:val="BodyText"/>
      </w:pPr>
      <w:r>
        <w:t xml:space="preserve">Installation required administrator permission. Enter Mac Administrator Username and password and click “Install </w:t>
      </w:r>
      <w:proofErr w:type="spellStart"/>
      <w:r>
        <w:t>Softwre</w:t>
      </w:r>
      <w:proofErr w:type="spellEnd"/>
      <w:r>
        <w:t>”</w:t>
      </w:r>
    </w:p>
    <w:p w14:paraId="4D6F7485" w14:textId="77777777" w:rsidR="004E6E31" w:rsidRDefault="004E6E31" w:rsidP="00792016">
      <w:pPr>
        <w:pStyle w:val="BodyText"/>
      </w:pPr>
      <w:r>
        <w:rPr>
          <w:noProof/>
        </w:rPr>
        <w:lastRenderedPageBreak/>
        <w:drawing>
          <wp:inline distT="0" distB="0" distL="0" distR="0" wp14:anchorId="032BF72D" wp14:editId="3E1B67BA">
            <wp:extent cx="5054600" cy="3606800"/>
            <wp:effectExtent l="12700" t="12700" r="12700" b="1270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07 at 4.36.09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6540" r="7265" b="12697"/>
                    <a:stretch/>
                  </pic:blipFill>
                  <pic:spPr bwMode="auto">
                    <a:xfrm>
                      <a:off x="0" y="0"/>
                      <a:ext cx="5054600" cy="360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D6A22" w14:textId="77777777" w:rsidR="004E6E31" w:rsidRDefault="004E6E31" w:rsidP="00792016">
      <w:pPr>
        <w:pStyle w:val="BodyText"/>
      </w:pPr>
      <w:r>
        <w:t>Installation in progress…</w:t>
      </w:r>
    </w:p>
    <w:p w14:paraId="3E2A67FC" w14:textId="2F3D6E7F" w:rsidR="004E6E31" w:rsidRDefault="004E6E31" w:rsidP="00792016">
      <w:pPr>
        <w:pStyle w:val="BodyText"/>
      </w:pPr>
    </w:p>
    <w:p w14:paraId="343F87C3" w14:textId="77777777" w:rsidR="004E6E31" w:rsidRDefault="004E6E31" w:rsidP="00792016">
      <w:pPr>
        <w:pStyle w:val="BodyText"/>
      </w:pPr>
      <w:r>
        <w:rPr>
          <w:noProof/>
        </w:rPr>
        <w:drawing>
          <wp:inline distT="0" distB="0" distL="0" distR="0" wp14:anchorId="320BD34D" wp14:editId="0DC953D4">
            <wp:extent cx="5041900" cy="3594100"/>
            <wp:effectExtent l="12700" t="12700" r="12700" b="1270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07 at 4.36.18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540" r="7691" b="12982"/>
                    <a:stretch/>
                  </pic:blipFill>
                  <pic:spPr bwMode="auto">
                    <a:xfrm>
                      <a:off x="0" y="0"/>
                      <a:ext cx="5041900" cy="359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C7A90" w14:textId="77777777" w:rsidR="004E6E31" w:rsidRDefault="004E6E31" w:rsidP="00792016">
      <w:pPr>
        <w:pStyle w:val="BodyText"/>
        <w:rPr>
          <w:noProof/>
        </w:rPr>
      </w:pPr>
      <w:r>
        <w:lastRenderedPageBreak/>
        <w:t>Installation complete</w:t>
      </w:r>
      <w:r>
        <w:rPr>
          <w:noProof/>
        </w:rPr>
        <w:t xml:space="preserve"> </w:t>
      </w:r>
    </w:p>
    <w:p w14:paraId="43CE210C" w14:textId="0CB6C074" w:rsidR="00191A07" w:rsidRDefault="004E6E31" w:rsidP="00792016">
      <w:pPr>
        <w:pStyle w:val="BodyText"/>
      </w:pPr>
      <w:r>
        <w:rPr>
          <w:noProof/>
        </w:rPr>
        <w:drawing>
          <wp:inline distT="0" distB="0" distL="0" distR="0" wp14:anchorId="14CDDA34" wp14:editId="0E9AD977">
            <wp:extent cx="5054600" cy="3619500"/>
            <wp:effectExtent l="12700" t="12700" r="12700" b="1270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07 at 4.36.27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6825" r="7479" b="12129"/>
                    <a:stretch/>
                  </pic:blipFill>
                  <pic:spPr bwMode="auto">
                    <a:xfrm>
                      <a:off x="0" y="0"/>
                      <a:ext cx="5054600" cy="361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E952" w14:textId="01896017" w:rsidR="004E6E31" w:rsidRDefault="004E6E31" w:rsidP="00792016">
      <w:pPr>
        <w:pStyle w:val="BodyText"/>
      </w:pPr>
      <w:r>
        <w:t>Move the dmg package file to trash by clicking “Move to Trash”.</w:t>
      </w:r>
    </w:p>
    <w:p w14:paraId="0E381139" w14:textId="01C5EDB8" w:rsidR="004E6E31" w:rsidRDefault="004E6E31" w:rsidP="00792016">
      <w:pPr>
        <w:pStyle w:val="BodyText"/>
      </w:pPr>
    </w:p>
    <w:p w14:paraId="213D6B9C" w14:textId="4C560941" w:rsidR="003F2CE1" w:rsidRDefault="003F2CE1">
      <w:pPr>
        <w:rPr>
          <w:spacing w:val="-5"/>
          <w:sz w:val="24"/>
        </w:rPr>
      </w:pPr>
      <w:r>
        <w:br w:type="page"/>
      </w:r>
    </w:p>
    <w:p w14:paraId="1BADDB55" w14:textId="24788E0B" w:rsidR="003F2CE1" w:rsidRDefault="003F2CE1" w:rsidP="003F2CE1">
      <w:pPr>
        <w:pStyle w:val="Heading1"/>
      </w:pPr>
      <w:bookmarkStart w:id="2" w:name="_Toc42441737"/>
      <w:r>
        <w:lastRenderedPageBreak/>
        <w:t>Installation</w:t>
      </w:r>
      <w:r w:rsidR="006553A8">
        <w:t xml:space="preserve"> Verification</w:t>
      </w:r>
      <w:bookmarkEnd w:id="2"/>
    </w:p>
    <w:p w14:paraId="3FEE1264" w14:textId="7BA8EE1B" w:rsidR="006553A8" w:rsidRDefault="006553A8" w:rsidP="006553A8">
      <w:pPr>
        <w:pStyle w:val="BodyText"/>
        <w:rPr>
          <w:sz w:val="28"/>
          <w:szCs w:val="28"/>
        </w:rPr>
      </w:pPr>
      <w:r w:rsidRPr="006553A8">
        <w:rPr>
          <w:sz w:val="28"/>
          <w:szCs w:val="28"/>
        </w:rPr>
        <w:t>Open the terminal window</w:t>
      </w:r>
      <w:r>
        <w:rPr>
          <w:sz w:val="28"/>
          <w:szCs w:val="28"/>
        </w:rPr>
        <w:t>.</w:t>
      </w:r>
    </w:p>
    <w:p w14:paraId="75580BCF" w14:textId="17475A41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Option 1: To open terminal window</w:t>
      </w:r>
    </w:p>
    <w:p w14:paraId="1AC37D85" w14:textId="275E1BAC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Click “command + space bar” and type terminal and click enter </w:t>
      </w:r>
    </w:p>
    <w:p w14:paraId="343EAC16" w14:textId="77777777" w:rsidR="006553A8" w:rsidRDefault="006553A8" w:rsidP="006553A8">
      <w:pPr>
        <w:pStyle w:val="BodyText"/>
        <w:rPr>
          <w:sz w:val="28"/>
          <w:szCs w:val="28"/>
        </w:rPr>
      </w:pPr>
    </w:p>
    <w:p w14:paraId="605867D4" w14:textId="582C3D76" w:rsidR="006553A8" w:rsidRDefault="006553A8" w:rsidP="006553A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Option 2: To open terminal window</w:t>
      </w:r>
    </w:p>
    <w:p w14:paraId="5F5B99E8" w14:textId="68C6ED4E" w:rsidR="006553A8" w:rsidRDefault="006553A8" w:rsidP="006553A8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AA9C5" wp14:editId="38BAB6E0">
                <wp:simplePos x="0" y="0"/>
                <wp:positionH relativeFrom="column">
                  <wp:posOffset>2870200</wp:posOffset>
                </wp:positionH>
                <wp:positionV relativeFrom="paragraph">
                  <wp:posOffset>223520</wp:posOffset>
                </wp:positionV>
                <wp:extent cx="736600" cy="457200"/>
                <wp:effectExtent l="12700" t="12700" r="12700" b="12700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45720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07450" id="Rounded Rectangle 17" o:spid="_x0000_s1026" style="position:absolute;margin-left:226pt;margin-top:17.6pt;width:58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&#13;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530F9CED" wp14:editId="59204339">
            <wp:extent cx="5943600" cy="684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07 at 4.41.2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B114" w14:textId="77777777" w:rsidR="006553A8" w:rsidRPr="006553A8" w:rsidRDefault="006553A8" w:rsidP="006553A8">
      <w:pPr>
        <w:pStyle w:val="BodyText"/>
        <w:rPr>
          <w:sz w:val="28"/>
          <w:szCs w:val="28"/>
        </w:rPr>
      </w:pPr>
    </w:p>
    <w:p w14:paraId="57DC79F5" w14:textId="5073B64F" w:rsidR="003F2CE1" w:rsidRDefault="006553A8" w:rsidP="00792016">
      <w:pPr>
        <w:pStyle w:val="BodyText"/>
      </w:pPr>
      <w:r>
        <w:t>Type “</w:t>
      </w:r>
      <w:r w:rsidRPr="006553A8">
        <w:t>java -version</w:t>
      </w:r>
      <w:r>
        <w:t>” on terminal as shown:</w:t>
      </w:r>
    </w:p>
    <w:p w14:paraId="0225D5BC" w14:textId="40224ADD" w:rsidR="006553A8" w:rsidRDefault="006553A8" w:rsidP="00792016">
      <w:pPr>
        <w:pStyle w:val="BodyText"/>
      </w:pPr>
      <w:r>
        <w:rPr>
          <w:noProof/>
        </w:rPr>
        <w:drawing>
          <wp:inline distT="0" distB="0" distL="0" distR="0" wp14:anchorId="5AA23EC2" wp14:editId="78344E97">
            <wp:extent cx="5143500" cy="1803400"/>
            <wp:effectExtent l="12700" t="12700" r="12700" b="1270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07 at 4.50.02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7" t="7795" r="6624" b="39496"/>
                    <a:stretch/>
                  </pic:blipFill>
                  <pic:spPr bwMode="auto">
                    <a:xfrm>
                      <a:off x="0" y="0"/>
                      <a:ext cx="5143500" cy="1803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ED387" w14:textId="5CFAFA67" w:rsidR="006553A8" w:rsidRDefault="006553A8" w:rsidP="00792016">
      <w:pPr>
        <w:pStyle w:val="BodyText"/>
      </w:pPr>
      <w:r>
        <w:t>Click enter to see the result. Result should show “</w:t>
      </w:r>
      <w:r w:rsidRPr="006553A8">
        <w:t>java version "11.0.7" 2020-04-14 LTS</w:t>
      </w:r>
      <w:r>
        <w:t>” as shown below:</w:t>
      </w:r>
    </w:p>
    <w:p w14:paraId="23653556" w14:textId="0B2CD9B5" w:rsidR="006553A8" w:rsidRDefault="006553A8" w:rsidP="00792016">
      <w:pPr>
        <w:pStyle w:val="BodyText"/>
      </w:pPr>
      <w:r>
        <w:rPr>
          <w:noProof/>
        </w:rPr>
        <w:lastRenderedPageBreak/>
        <w:drawing>
          <wp:inline distT="0" distB="0" distL="0" distR="0" wp14:anchorId="0F955A88" wp14:editId="4EA835AD">
            <wp:extent cx="5130800" cy="2425700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07 at 4.50.11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8166" r="6838" b="20936"/>
                    <a:stretch/>
                  </pic:blipFill>
                  <pic:spPr bwMode="auto">
                    <a:xfrm>
                      <a:off x="0" y="0"/>
                      <a:ext cx="513080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A156" w14:textId="763037AA" w:rsidR="006553A8" w:rsidRDefault="006553A8" w:rsidP="00792016">
      <w:pPr>
        <w:pStyle w:val="BodyText"/>
      </w:pPr>
    </w:p>
    <w:p w14:paraId="32D47436" w14:textId="61D03017" w:rsidR="006553A8" w:rsidRPr="00792016" w:rsidRDefault="006553A8" w:rsidP="00792016">
      <w:pPr>
        <w:pStyle w:val="BodyText"/>
      </w:pPr>
      <w:r>
        <w:t>With this we are done with Java 11 installation.</w:t>
      </w:r>
    </w:p>
    <w:sectPr w:rsidR="006553A8" w:rsidRPr="00792016" w:rsidSect="00635D20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573282" w14:textId="77777777" w:rsidR="00DA7561" w:rsidRDefault="00DA7561" w:rsidP="00792016">
      <w:r>
        <w:separator/>
      </w:r>
    </w:p>
  </w:endnote>
  <w:endnote w:type="continuationSeparator" w:id="0">
    <w:p w14:paraId="1C847893" w14:textId="77777777" w:rsidR="00DA7561" w:rsidRDefault="00DA7561" w:rsidP="00792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ms Rmn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20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744BA0" w14:textId="014E108D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70752" w14:textId="77777777" w:rsidR="00792016" w:rsidRDefault="007920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CD6C7" w14:textId="77777777" w:rsidR="00E16EE8" w:rsidRDefault="00D46E2A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72781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C47C0CA" w14:textId="6D691523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0EB71BF" w14:textId="77777777" w:rsidR="00792016" w:rsidRDefault="007920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0D369B" w14:textId="77777777" w:rsidR="00DA7561" w:rsidRDefault="00DA7561" w:rsidP="00792016">
      <w:r>
        <w:separator/>
      </w:r>
    </w:p>
  </w:footnote>
  <w:footnote w:type="continuationSeparator" w:id="0">
    <w:p w14:paraId="5D0FA5B7" w14:textId="77777777" w:rsidR="00DA7561" w:rsidRDefault="00DA7561" w:rsidP="007920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C5FD4" w14:textId="77777777" w:rsidR="00792016" w:rsidRDefault="007920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015ED4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B3BE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1"/>
    <w:multiLevelType w:val="singleLevel"/>
    <w:tmpl w:val="BDAE33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C1A6A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091760E7"/>
    <w:multiLevelType w:val="singleLevel"/>
    <w:tmpl w:val="A19A21BE"/>
    <w:lvl w:ilvl="0">
      <w:start w:val="1"/>
      <w:numFmt w:val="none"/>
      <w:lvlText w:val=""/>
      <w:legacy w:legacy="1" w:legacySpace="0" w:legacyIndent="360"/>
      <w:lvlJc w:val="left"/>
    </w:lvl>
  </w:abstractNum>
  <w:abstractNum w:abstractNumId="6" w15:restartNumberingAfterBreak="0">
    <w:nsid w:val="199F25A1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7" w15:restartNumberingAfterBreak="0">
    <w:nsid w:val="2EFF2345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8" w15:restartNumberingAfterBreak="0">
    <w:nsid w:val="45702913"/>
    <w:multiLevelType w:val="singleLevel"/>
    <w:tmpl w:val="F6305A7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9" w15:restartNumberingAfterBreak="0">
    <w:nsid w:val="4BC1003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0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1" w15:restartNumberingAfterBreak="0">
    <w:nsid w:val="4C510602"/>
    <w:multiLevelType w:val="singleLevel"/>
    <w:tmpl w:val="F1444738"/>
    <w:lvl w:ilvl="0">
      <w:start w:val="1"/>
      <w:numFmt w:val="bullet"/>
      <w:pStyle w:val="TOC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4F61077B"/>
    <w:multiLevelType w:val="singleLevel"/>
    <w:tmpl w:val="39CC91A4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13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4" w15:restartNumberingAfterBreak="0">
    <w:nsid w:val="5F436190"/>
    <w:multiLevelType w:val="singleLevel"/>
    <w:tmpl w:val="D7CE7166"/>
    <w:lvl w:ilvl="0">
      <w:start w:val="1"/>
      <w:numFmt w:val="bullet"/>
      <w:pStyle w:val="TOC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6" w15:restartNumberingAfterBreak="0">
    <w:nsid w:val="63882B2E"/>
    <w:multiLevelType w:val="singleLevel"/>
    <w:tmpl w:val="8D1E4DD4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7" w15:restartNumberingAfterBreak="0">
    <w:nsid w:val="70507BFC"/>
    <w:multiLevelType w:val="singleLevel"/>
    <w:tmpl w:val="80DE380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8" w15:restartNumberingAfterBreak="0">
    <w:nsid w:val="749D7287"/>
    <w:multiLevelType w:val="singleLevel"/>
    <w:tmpl w:val="DE76053A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9" w15:restartNumberingAfterBreak="0">
    <w:nsid w:val="75D550E5"/>
    <w:multiLevelType w:val="hybridMultilevel"/>
    <w:tmpl w:val="57ACD53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2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3">
    <w:abstractNumId w:val="4"/>
    <w:lvlOverride w:ilvl="0">
      <w:lvl w:ilvl="0">
        <w:start w:val="1"/>
        <w:numFmt w:val="bullet"/>
        <w:lvlText w:val="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4">
    <w:abstractNumId w:val="4"/>
    <w:lvlOverride w:ilvl="0">
      <w:lvl w:ilvl="0">
        <w:start w:val="1"/>
        <w:numFmt w:val="bullet"/>
        <w:lvlText w:val="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0"/>
        </w:rPr>
      </w:lvl>
    </w:lvlOverride>
  </w:num>
  <w:num w:numId="5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6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7">
    <w:abstractNumId w:val="6"/>
  </w:num>
  <w:num w:numId="8">
    <w:abstractNumId w:val="13"/>
  </w:num>
  <w:num w:numId="9">
    <w:abstractNumId w:val="15"/>
  </w:num>
  <w:num w:numId="10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Geneva" w:hAnsi="Geneva" w:hint="default"/>
          <w:sz w:val="28"/>
        </w:rPr>
      </w:lvl>
    </w:lvlOverride>
  </w:num>
  <w:num w:numId="11">
    <w:abstractNumId w:val="14"/>
  </w:num>
  <w:num w:numId="12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  <w:sz w:val="22"/>
        </w:rPr>
      </w:lvl>
    </w:lvlOverride>
  </w:num>
  <w:num w:numId="13">
    <w:abstractNumId w:val="11"/>
  </w:num>
  <w:num w:numId="14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15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16">
    <w:abstractNumId w:val="4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648" w:hanging="288"/>
        </w:pPr>
        <w:rPr>
          <w:rFonts w:ascii="Geneva" w:hAnsi="Geneva" w:hint="default"/>
          <w:sz w:val="20"/>
        </w:rPr>
      </w:lvl>
    </w:lvlOverride>
  </w:num>
  <w:num w:numId="17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Geneva" w:hAnsi="Geneva" w:hint="default"/>
          <w:sz w:val="16"/>
        </w:rPr>
      </w:lvl>
    </w:lvlOverride>
  </w:num>
  <w:num w:numId="18">
    <w:abstractNumId w:val="16"/>
  </w:num>
  <w:num w:numId="19">
    <w:abstractNumId w:val="5"/>
  </w:num>
  <w:num w:numId="20">
    <w:abstractNumId w:val="18"/>
  </w:num>
  <w:num w:numId="21">
    <w:abstractNumId w:val="17"/>
  </w:num>
  <w:num w:numId="22">
    <w:abstractNumId w:val="8"/>
  </w:num>
  <w:num w:numId="23">
    <w:abstractNumId w:val="12"/>
  </w:num>
  <w:num w:numId="24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080" w:hanging="360"/>
        </w:pPr>
      </w:lvl>
    </w:lvlOverride>
  </w:num>
  <w:num w:numId="25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440" w:hanging="360"/>
        </w:pPr>
      </w:lvl>
    </w:lvlOverride>
  </w:num>
  <w:num w:numId="26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800" w:hanging="360"/>
        </w:pPr>
      </w:lvl>
    </w:lvlOverride>
  </w:num>
  <w:num w:numId="27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2160" w:hanging="360"/>
        </w:pPr>
      </w:lvl>
    </w:lvlOverride>
  </w:num>
  <w:num w:numId="28">
    <w:abstractNumId w:val="9"/>
  </w:num>
  <w:num w:numId="29">
    <w:abstractNumId w:val="7"/>
  </w:num>
  <w:num w:numId="30">
    <w:abstractNumId w:val="3"/>
  </w:num>
  <w:num w:numId="31">
    <w:abstractNumId w:val="2"/>
  </w:num>
  <w:num w:numId="32">
    <w:abstractNumId w:val="0"/>
  </w:num>
  <w:num w:numId="33">
    <w:abstractNumId w:val="1"/>
  </w:num>
  <w:num w:numId="34">
    <w:abstractNumId w:val="19"/>
  </w:num>
  <w:num w:numId="35">
    <w:abstractNumId w:val="10"/>
  </w:num>
  <w:num w:numId="36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720" w:hanging="360"/>
        </w:pPr>
        <w:rPr>
          <w:rFonts w:ascii="Tms Rmn" w:hAnsi="Tms Rmn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8FE"/>
    <w:rsid w:val="001228FE"/>
    <w:rsid w:val="00191A07"/>
    <w:rsid w:val="002241B6"/>
    <w:rsid w:val="00295B45"/>
    <w:rsid w:val="00295D23"/>
    <w:rsid w:val="003F2CE1"/>
    <w:rsid w:val="004E6E31"/>
    <w:rsid w:val="00531896"/>
    <w:rsid w:val="005C33F3"/>
    <w:rsid w:val="00635D20"/>
    <w:rsid w:val="006553A8"/>
    <w:rsid w:val="0076469E"/>
    <w:rsid w:val="00792016"/>
    <w:rsid w:val="009F5C67"/>
    <w:rsid w:val="00A40C74"/>
    <w:rsid w:val="00D440E7"/>
    <w:rsid w:val="00D46E2A"/>
    <w:rsid w:val="00DA7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4767D"/>
  <w15:chartTrackingRefBased/>
  <w15:docId w15:val="{A07DA7D8-7CC2-0C4F-B5C1-E3CDE1E0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69E"/>
    <w:rPr>
      <w:rFonts w:ascii="Garamond" w:eastAsia="Times New Roman" w:hAnsi="Garamond" w:cs="Times New Roman"/>
      <w:sz w:val="16"/>
      <w:szCs w:val="20"/>
    </w:rPr>
  </w:style>
  <w:style w:type="paragraph" w:styleId="Heading1">
    <w:name w:val="heading 1"/>
    <w:basedOn w:val="Normal"/>
    <w:next w:val="BodyText"/>
    <w:link w:val="Heading1Char"/>
    <w:qFormat/>
    <w:rsid w:val="0076469E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link w:val="Heading2Char"/>
    <w:qFormat/>
    <w:rsid w:val="0076469E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link w:val="Heading3Char"/>
    <w:qFormat/>
    <w:rsid w:val="0076469E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link w:val="Heading4Char"/>
    <w:qFormat/>
    <w:rsid w:val="0076469E"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rsid w:val="0076469E"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qFormat/>
    <w:rsid w:val="0076469E"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link w:val="Heading7Char"/>
    <w:qFormat/>
    <w:rsid w:val="0076469E"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qFormat/>
    <w:rsid w:val="0076469E"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qFormat/>
    <w:rsid w:val="0076469E"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semiHidden/>
    <w:rsid w:val="0076469E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rsid w:val="0076469E"/>
  </w:style>
  <w:style w:type="character" w:customStyle="1" w:styleId="Heading1Char">
    <w:name w:val="Heading 1 Char"/>
    <w:link w:val="Heading1"/>
    <w:rsid w:val="0076469E"/>
    <w:rPr>
      <w:rFonts w:ascii="Arial Black" w:eastAsia="Times New Roman" w:hAnsi="Arial Black" w:cs="Times New Roman"/>
      <w:color w:val="808080"/>
      <w:spacing w:val="-25"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1228FE"/>
    <w:rPr>
      <w:rFonts w:ascii="Arial Black" w:eastAsia="Times New Roman" w:hAnsi="Arial Black" w:cs="Times New Roman"/>
      <w:spacing w:val="-10"/>
      <w:kern w:val="28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1228FE"/>
    <w:rPr>
      <w:rFonts w:ascii="Arial Black" w:eastAsia="Times New Roman" w:hAnsi="Arial Black" w:cs="Times New Roman"/>
      <w:spacing w:val="-5"/>
      <w:sz w:val="16"/>
      <w:szCs w:val="20"/>
    </w:rPr>
  </w:style>
  <w:style w:type="character" w:customStyle="1" w:styleId="Heading4Char">
    <w:name w:val="Heading 4 Char"/>
    <w:basedOn w:val="DefaultParagraphFont"/>
    <w:link w:val="Heading4"/>
    <w:rsid w:val="001228FE"/>
    <w:rPr>
      <w:rFonts w:ascii="Garamond" w:eastAsia="Times New Roman" w:hAnsi="Garamond" w:cs="Times New Roman"/>
      <w:caps/>
      <w:spacing w:val="30"/>
      <w:sz w:val="16"/>
      <w:szCs w:val="20"/>
    </w:rPr>
  </w:style>
  <w:style w:type="character" w:customStyle="1" w:styleId="Heading5Char">
    <w:name w:val="Heading 5 Char"/>
    <w:basedOn w:val="DefaultParagraphFont"/>
    <w:link w:val="Heading5"/>
    <w:rsid w:val="001228FE"/>
    <w:rPr>
      <w:rFonts w:ascii="Arial Black" w:eastAsia="Times New Roman" w:hAnsi="Arial Black" w:cs="Times New Roman"/>
      <w:spacing w:val="-5"/>
      <w:sz w:val="18"/>
      <w:szCs w:val="20"/>
    </w:rPr>
  </w:style>
  <w:style w:type="character" w:customStyle="1" w:styleId="Heading6Char">
    <w:name w:val="Heading 6 Char"/>
    <w:basedOn w:val="DefaultParagraphFont"/>
    <w:link w:val="Heading6"/>
    <w:rsid w:val="001228FE"/>
    <w:rPr>
      <w:rFonts w:ascii="Garamond" w:eastAsia="Times New Roman" w:hAnsi="Garamond" w:cs="Times New Roman"/>
      <w:sz w:val="16"/>
      <w:szCs w:val="20"/>
    </w:rPr>
  </w:style>
  <w:style w:type="character" w:customStyle="1" w:styleId="Heading7Char">
    <w:name w:val="Heading 7 Char"/>
    <w:basedOn w:val="DefaultParagraphFont"/>
    <w:link w:val="Heading7"/>
    <w:rsid w:val="001228FE"/>
    <w:rPr>
      <w:rFonts w:ascii="Garamond" w:eastAsia="Times New Roman" w:hAnsi="Garamond" w:cs="Times New Roman"/>
      <w:i/>
      <w:spacing w:val="-5"/>
      <w:sz w:val="28"/>
      <w:szCs w:val="20"/>
      <w:shd w:val="pct5" w:color="auto" w:fill="auto"/>
    </w:rPr>
  </w:style>
  <w:style w:type="character" w:customStyle="1" w:styleId="Heading8Char">
    <w:name w:val="Heading 8 Char"/>
    <w:basedOn w:val="DefaultParagraphFont"/>
    <w:link w:val="Heading8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character" w:customStyle="1" w:styleId="Heading9Char">
    <w:name w:val="Heading 9 Char"/>
    <w:basedOn w:val="DefaultParagraphFont"/>
    <w:link w:val="Heading9"/>
    <w:rsid w:val="001228FE"/>
    <w:rPr>
      <w:rFonts w:ascii="Garamond" w:eastAsia="Times New Roman" w:hAnsi="Garamond" w:cs="Times New Roman"/>
      <w:b/>
      <w:i/>
      <w:kern w:val="28"/>
      <w:sz w:val="16"/>
      <w:szCs w:val="20"/>
    </w:rPr>
  </w:style>
  <w:style w:type="paragraph" w:styleId="BodyText">
    <w:name w:val="Body Text"/>
    <w:basedOn w:val="Normal"/>
    <w:link w:val="BodyTextChar"/>
    <w:rsid w:val="0076469E"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rsid w:val="0076469E"/>
    <w:rPr>
      <w:rFonts w:ascii="Garamond" w:eastAsia="Times New Roman" w:hAnsi="Garamond" w:cs="Times New Roman"/>
      <w:spacing w:val="-5"/>
      <w:szCs w:val="20"/>
    </w:rPr>
  </w:style>
  <w:style w:type="character" w:styleId="CommentReference">
    <w:name w:val="annotation reference"/>
    <w:semiHidden/>
    <w:rsid w:val="0076469E"/>
    <w:rPr>
      <w:sz w:val="16"/>
    </w:rPr>
  </w:style>
  <w:style w:type="paragraph" w:styleId="CommentText">
    <w:name w:val="annotation text"/>
    <w:basedOn w:val="Normal"/>
    <w:link w:val="CommentTextChar"/>
    <w:semiHidden/>
    <w:rsid w:val="0076469E"/>
    <w:pPr>
      <w:tabs>
        <w:tab w:val="left" w:pos="187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semiHidden/>
    <w:rsid w:val="001228FE"/>
    <w:rPr>
      <w:rFonts w:ascii="Garamond" w:eastAsia="Times New Roman" w:hAnsi="Garamond" w:cs="Times New Roman"/>
      <w:sz w:val="16"/>
      <w:szCs w:val="20"/>
    </w:rPr>
  </w:style>
  <w:style w:type="paragraph" w:customStyle="1" w:styleId="BlockQuotation">
    <w:name w:val="Block Quotation"/>
    <w:basedOn w:val="Normal"/>
    <w:next w:val="BodyText"/>
    <w:rsid w:val="0076469E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rsid w:val="0076469E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rsid w:val="0076469E"/>
    <w:pPr>
      <w:keepNext/>
    </w:pPr>
  </w:style>
  <w:style w:type="paragraph" w:styleId="Caption">
    <w:name w:val="caption"/>
    <w:basedOn w:val="Normal"/>
    <w:next w:val="BodyText"/>
    <w:qFormat/>
    <w:rsid w:val="0076469E"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rsid w:val="0076469E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rsid w:val="0076469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rsid w:val="0076469E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sid w:val="0076469E"/>
    <w:rPr>
      <w:rFonts w:ascii="Arial Black" w:hAnsi="Arial Black"/>
      <w:sz w:val="18"/>
    </w:rPr>
  </w:style>
  <w:style w:type="character" w:styleId="EndnoteReference">
    <w:name w:val="endnote reference"/>
    <w:semiHidden/>
    <w:rsid w:val="0076469E"/>
    <w:rPr>
      <w:sz w:val="18"/>
      <w:vertAlign w:val="superscript"/>
    </w:rPr>
  </w:style>
  <w:style w:type="paragraph" w:styleId="EndnoteText">
    <w:name w:val="endnote text"/>
    <w:basedOn w:val="Normal"/>
    <w:link w:val="EndnoteTextChar"/>
    <w:semiHidden/>
    <w:rsid w:val="0076469E"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Footer">
    <w:name w:val="footer"/>
    <w:basedOn w:val="Normal"/>
    <w:link w:val="FooterChar"/>
    <w:rsid w:val="0076469E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rsid w:val="001228FE"/>
    <w:rPr>
      <w:rFonts w:ascii="Arial Black" w:eastAsia="Times New Roman" w:hAnsi="Arial Black" w:cs="Times New Roman"/>
      <w:sz w:val="16"/>
      <w:szCs w:val="20"/>
    </w:rPr>
  </w:style>
  <w:style w:type="character" w:styleId="FootnoteReference">
    <w:name w:val="footnote reference"/>
    <w:semiHidden/>
    <w:rsid w:val="0076469E"/>
    <w:rPr>
      <w:sz w:val="18"/>
      <w:vertAlign w:val="superscript"/>
    </w:rPr>
  </w:style>
  <w:style w:type="paragraph" w:styleId="FootnoteText">
    <w:name w:val="footnote text"/>
    <w:basedOn w:val="Normal"/>
    <w:link w:val="FootnoteTextChar"/>
    <w:semiHidden/>
    <w:rsid w:val="0076469E"/>
    <w:pPr>
      <w:spacing w:before="240" w:after="120"/>
    </w:pPr>
    <w:rPr>
      <w:sz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Header">
    <w:name w:val="header"/>
    <w:basedOn w:val="Normal"/>
    <w:link w:val="HeaderChar"/>
    <w:rsid w:val="0076469E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paragraph" w:customStyle="1" w:styleId="Icon1">
    <w:name w:val="Icon 1"/>
    <w:basedOn w:val="Normal"/>
    <w:rsid w:val="0076469E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76469E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76469E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rsid w:val="0076469E"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rsid w:val="0076469E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rsid w:val="0076469E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rsid w:val="0076469E"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rsid w:val="0076469E"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rsid w:val="0076469E"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rsid w:val="0076469E"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sid w:val="0076469E"/>
    <w:rPr>
      <w:caps/>
      <w:sz w:val="22"/>
    </w:rPr>
  </w:style>
  <w:style w:type="paragraph" w:styleId="ListBullet">
    <w:name w:val="List Bullet"/>
    <w:basedOn w:val="Normal"/>
    <w:rsid w:val="0076469E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rsid w:val="0076469E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76469E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link w:val="MacroTextChar"/>
    <w:semiHidden/>
    <w:rsid w:val="0076469E"/>
    <w:pPr>
      <w:spacing w:after="120"/>
    </w:pPr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semiHidden/>
    <w:rsid w:val="001228FE"/>
    <w:rPr>
      <w:rFonts w:ascii="Courier New" w:eastAsia="Times New Roman" w:hAnsi="Courier New" w:cs="Times New Roman"/>
      <w:spacing w:val="-5"/>
      <w:szCs w:val="20"/>
    </w:rPr>
  </w:style>
  <w:style w:type="character" w:styleId="PageNumber">
    <w:name w:val="page number"/>
    <w:rsid w:val="0076469E"/>
    <w:rPr>
      <w:b/>
    </w:rPr>
  </w:style>
  <w:style w:type="paragraph" w:customStyle="1" w:styleId="PartLabel">
    <w:name w:val="Part Label"/>
    <w:basedOn w:val="Normal"/>
    <w:next w:val="Normal"/>
    <w:rsid w:val="0076469E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rsid w:val="0076469E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rsid w:val="0076469E"/>
    <w:pPr>
      <w:keepNext/>
    </w:pPr>
  </w:style>
  <w:style w:type="paragraph" w:customStyle="1" w:styleId="ReturnAddress">
    <w:name w:val="Return Address"/>
    <w:basedOn w:val="Normal"/>
    <w:rsid w:val="0076469E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rsid w:val="0076469E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link w:val="SubtitleChar"/>
    <w:qFormat/>
    <w:rsid w:val="0076469E"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character" w:customStyle="1" w:styleId="SubtitleChar">
    <w:name w:val="Subtitle Char"/>
    <w:basedOn w:val="DefaultParagraphFont"/>
    <w:link w:val="Subtitle"/>
    <w:rsid w:val="001228FE"/>
    <w:rPr>
      <w:rFonts w:ascii="Garamond" w:eastAsia="Times New Roman" w:hAnsi="Garamond" w:cs="Times New Roman"/>
      <w:b/>
      <w:caps/>
      <w:color w:val="808080"/>
      <w:spacing w:val="30"/>
      <w:kern w:val="28"/>
      <w:sz w:val="18"/>
      <w:szCs w:val="20"/>
    </w:rPr>
  </w:style>
  <w:style w:type="paragraph" w:styleId="Title">
    <w:name w:val="Title"/>
    <w:basedOn w:val="Normal"/>
    <w:link w:val="TitleChar"/>
    <w:qFormat/>
    <w:rsid w:val="0076469E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character" w:customStyle="1" w:styleId="TitleChar">
    <w:name w:val="Title Char"/>
    <w:basedOn w:val="DefaultParagraphFont"/>
    <w:link w:val="Title"/>
    <w:rsid w:val="001228FE"/>
    <w:rPr>
      <w:rFonts w:ascii="Arial Black" w:eastAsia="Times New Roman" w:hAnsi="Arial Black" w:cs="Times New Roman"/>
      <w:color w:val="808080"/>
      <w:spacing w:val="-35"/>
      <w:kern w:val="28"/>
      <w:sz w:val="48"/>
      <w:szCs w:val="20"/>
    </w:rPr>
  </w:style>
  <w:style w:type="paragraph" w:customStyle="1" w:styleId="SubtitleCover">
    <w:name w:val="Subtitle Cover"/>
    <w:basedOn w:val="Normal"/>
    <w:next w:val="Normal"/>
    <w:rsid w:val="0076469E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rsid w:val="0076469E"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rsid w:val="0076469E"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76469E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rsid w:val="0076469E"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uiPriority w:val="39"/>
    <w:rsid w:val="0076469E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TOC1"/>
    <w:autoRedefine/>
    <w:semiHidden/>
    <w:rsid w:val="0076469E"/>
    <w:pPr>
      <w:ind w:left="160"/>
    </w:pPr>
    <w:rPr>
      <w:i w:val="0"/>
      <w:iCs w:val="0"/>
      <w:sz w:val="22"/>
      <w:szCs w:val="22"/>
    </w:rPr>
  </w:style>
  <w:style w:type="paragraph" w:styleId="TOC3">
    <w:name w:val="toc 3"/>
    <w:basedOn w:val="Normal"/>
    <w:next w:val="Normal"/>
    <w:autoRedefine/>
    <w:semiHidden/>
    <w:rsid w:val="0076469E"/>
    <w:pPr>
      <w:ind w:left="320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semiHidden/>
    <w:rsid w:val="0076469E"/>
    <w:pPr>
      <w:ind w:left="48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semiHidden/>
    <w:rsid w:val="0076469E"/>
    <w:pPr>
      <w:ind w:left="64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semiHidden/>
    <w:rsid w:val="0076469E"/>
    <w:pPr>
      <w:ind w:left="8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semiHidden/>
    <w:rsid w:val="0076469E"/>
    <w:pPr>
      <w:ind w:left="96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semiHidden/>
    <w:rsid w:val="0076469E"/>
    <w:pPr>
      <w:ind w:left="112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semiHidden/>
    <w:rsid w:val="0076469E"/>
    <w:pPr>
      <w:ind w:left="1280"/>
    </w:pPr>
    <w:rPr>
      <w:rFonts w:asciiTheme="minorHAnsi" w:hAnsiTheme="minorHAnsi" w:cstheme="minorHAnsi"/>
      <w:sz w:val="20"/>
    </w:rPr>
  </w:style>
  <w:style w:type="paragraph" w:customStyle="1" w:styleId="TOCBase">
    <w:name w:val="TOC Base"/>
    <w:basedOn w:val="TOC2"/>
    <w:rsid w:val="0076469E"/>
  </w:style>
  <w:style w:type="paragraph" w:styleId="BalloonText">
    <w:name w:val="Balloon Text"/>
    <w:basedOn w:val="Normal"/>
    <w:link w:val="BalloonTextChar"/>
    <w:semiHidden/>
    <w:rsid w:val="0076469E"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228FE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uiPriority w:val="99"/>
    <w:rsid w:val="0076469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oracle.com/java/technologies/javase-downloads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jay/work/training/Templates/Manual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ManualTemplate.dot</Template>
  <TotalTime>134</TotalTime>
  <Pages>11</Pages>
  <Words>246</Words>
  <Characters>1405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G</dc:creator>
  <cp:keywords/>
  <dc:description/>
  <cp:lastModifiedBy>Vijay G</cp:lastModifiedBy>
  <cp:revision>10</cp:revision>
  <dcterms:created xsi:type="dcterms:W3CDTF">2020-06-06T23:13:00Z</dcterms:created>
  <dcterms:modified xsi:type="dcterms:W3CDTF">2020-06-07T21:02:00Z</dcterms:modified>
</cp:coreProperties>
</file>